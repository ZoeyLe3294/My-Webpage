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809"/>
        <w:gridCol w:w="6930"/>
      </w:tblGrid>
      <w:tr w:rsidR="005A6FB1" w:rsidRPr="006F0158" w14:paraId="28607102" w14:textId="77777777" w:rsidTr="006F0158">
        <w:tc>
          <w:tcPr>
            <w:tcW w:w="2160" w:type="dxa"/>
            <w:gridSpan w:val="2"/>
          </w:tcPr>
          <w:p w14:paraId="1A9C1401" w14:textId="76B22385" w:rsidR="004B4147" w:rsidRPr="006F0158" w:rsidRDefault="004B4147" w:rsidP="004B4147">
            <w:pPr>
              <w:pStyle w:val="Logo"/>
            </w:pPr>
          </w:p>
        </w:tc>
        <w:tc>
          <w:tcPr>
            <w:tcW w:w="8739" w:type="dxa"/>
            <w:gridSpan w:val="2"/>
            <w:tcBorders>
              <w:bottom w:val="single" w:sz="4" w:space="0" w:color="FFFFFF" w:themeColor="background1"/>
            </w:tcBorders>
          </w:tcPr>
          <w:p w14:paraId="70B83B22" w14:textId="39FF8AC6" w:rsidR="004B4147" w:rsidRPr="006F0158" w:rsidRDefault="00AF4B0D" w:rsidP="004B4147">
            <w:pPr>
              <w:pStyle w:val="Title"/>
            </w:pPr>
            <w:r w:rsidRPr="006F0158">
              <w:t>Zoey</w:t>
            </w:r>
          </w:p>
          <w:p w14:paraId="66C18035" w14:textId="781AD7D4" w:rsidR="004B4147" w:rsidRPr="006F0158" w:rsidRDefault="00AF4B0D" w:rsidP="00A21AF8">
            <w:pPr>
              <w:pStyle w:val="Subtitle"/>
            </w:pPr>
            <w:r w:rsidRPr="006F0158">
              <w:t>Ngoc Le</w:t>
            </w:r>
          </w:p>
        </w:tc>
      </w:tr>
      <w:tr w:rsidR="005A6FB1" w:rsidRPr="004B4147" w14:paraId="6457F9AB" w14:textId="77777777" w:rsidTr="006F0158">
        <w:tc>
          <w:tcPr>
            <w:tcW w:w="2160" w:type="dxa"/>
            <w:gridSpan w:val="2"/>
          </w:tcPr>
          <w:p w14:paraId="16DC27F4" w14:textId="7D741085" w:rsidR="00A21AF8" w:rsidRPr="004B4147" w:rsidRDefault="00A21AF8" w:rsidP="000161E1"/>
        </w:tc>
        <w:tc>
          <w:tcPr>
            <w:tcW w:w="8739" w:type="dxa"/>
            <w:gridSpan w:val="2"/>
            <w:tcBorders>
              <w:top w:val="single" w:sz="4" w:space="0" w:color="FFFFFF" w:themeColor="background1"/>
            </w:tcBorders>
          </w:tcPr>
          <w:p w14:paraId="16F58765" w14:textId="7DB57C94" w:rsidR="00A21AF8" w:rsidRPr="00444CBE" w:rsidRDefault="004B6809" w:rsidP="00A21AF8">
            <w:pPr>
              <w:pStyle w:val="Jobtitle"/>
            </w:pPr>
            <w:r>
              <w:t>Junior Software Developer</w:t>
            </w:r>
          </w:p>
        </w:tc>
      </w:tr>
      <w:tr w:rsidR="005A6FB1" w:rsidRPr="004B4147" w14:paraId="44B9ABBF" w14:textId="77777777" w:rsidTr="006F0158">
        <w:trPr>
          <w:trHeight w:val="720"/>
        </w:trPr>
        <w:tc>
          <w:tcPr>
            <w:tcW w:w="2160" w:type="dxa"/>
            <w:gridSpan w:val="2"/>
          </w:tcPr>
          <w:p w14:paraId="1E11F601" w14:textId="1A2733E0" w:rsidR="007772B1" w:rsidRPr="004B4147" w:rsidRDefault="007772B1" w:rsidP="00A21AF8"/>
        </w:tc>
        <w:tc>
          <w:tcPr>
            <w:tcW w:w="8739" w:type="dxa"/>
            <w:gridSpan w:val="2"/>
          </w:tcPr>
          <w:p w14:paraId="321758E2" w14:textId="6EEC93C1" w:rsidR="007772B1" w:rsidRDefault="00C47E7C" w:rsidP="00A21AF8">
            <w:pPr>
              <w:pStyle w:val="Jo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FD13483" wp14:editId="65D25D7B">
                      <wp:simplePos x="0" y="0"/>
                      <wp:positionH relativeFrom="column">
                        <wp:posOffset>-1821180</wp:posOffset>
                      </wp:positionH>
                      <wp:positionV relativeFrom="paragraph">
                        <wp:posOffset>208280</wp:posOffset>
                      </wp:positionV>
                      <wp:extent cx="2750069" cy="7932420"/>
                      <wp:effectExtent l="0" t="0" r="0" b="0"/>
                      <wp:wrapNone/>
                      <wp:docPr id="3" name="Rectangle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069" cy="793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09DB4" id="Rectangle 3" o:spid="_x0000_s1026" style="position:absolute;margin-left:-143.4pt;margin-top:16.4pt;width:216.55pt;height:624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" fillcolor="#f2f2f2 [3052]" stroked="f" strokeweight="1pt"/>
                  </w:pict>
                </mc:Fallback>
              </mc:AlternateContent>
            </w:r>
          </w:p>
        </w:tc>
      </w:tr>
      <w:tr w:rsidR="00A007A8" w:rsidRPr="00997E86" w14:paraId="79AD9F35" w14:textId="77777777" w:rsidTr="007809A7">
        <w:tc>
          <w:tcPr>
            <w:tcW w:w="540" w:type="dxa"/>
            <w:vAlign w:val="center"/>
          </w:tcPr>
          <w:p w14:paraId="4893FE22" w14:textId="1EE7D6F8" w:rsidR="00A007A8" w:rsidRPr="00621B5C" w:rsidRDefault="00A007A8" w:rsidP="00976112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2EB2DF" wp14:editId="7D90F97D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8189B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9" w:type="dxa"/>
            <w:gridSpan w:val="2"/>
            <w:vAlign w:val="center"/>
          </w:tcPr>
          <w:p w14:paraId="7089277B" w14:textId="3DC02081" w:rsidR="00A007A8" w:rsidRPr="001955A6" w:rsidRDefault="00A007A8" w:rsidP="00976112">
            <w:pPr>
              <w:pStyle w:val="Contact"/>
              <w:rPr>
                <w:sz w:val="18"/>
              </w:rPr>
            </w:pPr>
            <w:r w:rsidRPr="001955A6">
              <w:rPr>
                <w:sz w:val="18"/>
              </w:rPr>
              <w:t>1 204 290 9530</w:t>
            </w:r>
          </w:p>
        </w:tc>
        <w:tc>
          <w:tcPr>
            <w:tcW w:w="6930" w:type="dxa"/>
            <w:vMerge w:val="restart"/>
          </w:tcPr>
          <w:sdt>
            <w:sdtPr>
              <w:rPr>
                <w:b/>
                <w:bCs/>
              </w:rPr>
              <w:id w:val="864106690"/>
              <w:placeholder>
                <w:docPart w:val="3BBC20793FDE4632861D6F584CD7367E"/>
              </w:placeholder>
              <w:temporary/>
              <w:showingPlcHdr/>
              <w15:appearance w15:val="hidden"/>
            </w:sdtPr>
            <w:sdtContent>
              <w:p w14:paraId="6DE86C4D" w14:textId="77777777" w:rsidR="00A007A8" w:rsidRPr="007D39C9" w:rsidRDefault="00A007A8" w:rsidP="00976112">
                <w:pPr>
                  <w:pStyle w:val="Heading1"/>
                  <w:rPr>
                    <w:b/>
                    <w:bCs/>
                  </w:rPr>
                </w:pPr>
                <w:r w:rsidRPr="007D39C9">
                  <w:rPr>
                    <w:b/>
                    <w:bCs/>
                  </w:rPr>
                  <w:t>Experience</w:t>
                </w:r>
              </w:p>
            </w:sdtContent>
          </w:sdt>
          <w:p w14:paraId="2B93E8DB" w14:textId="122DB425" w:rsidR="00C61809" w:rsidRPr="007D39C9" w:rsidRDefault="00C61809" w:rsidP="00325B8E">
            <w:pPr>
              <w:pStyle w:val="Heading3"/>
              <w:spacing w:after="0"/>
            </w:pPr>
            <w:r w:rsidRPr="007D39C9">
              <w:t>Operation Reporting Analyst</w:t>
            </w:r>
          </w:p>
          <w:p w14:paraId="6458EA1B" w14:textId="33134AF6" w:rsidR="00C61809" w:rsidRDefault="00C61809" w:rsidP="00325B8E">
            <w:pPr>
              <w:pStyle w:val="Heading5"/>
              <w:spacing w:after="0"/>
            </w:pPr>
            <w:r>
              <w:t>Skipthedishes / Winnipeg / Oct 1, 2020 – Current</w:t>
            </w:r>
          </w:p>
          <w:p w14:paraId="3EDDCCCB" w14:textId="607A0671" w:rsidR="00641AC1" w:rsidRDefault="00BA5496" w:rsidP="00325B8E">
            <w:pPr>
              <w:spacing w:after="0" w:line="240" w:lineRule="auto"/>
            </w:pPr>
            <w:r>
              <w:t>Develop and maintain</w:t>
            </w:r>
            <w:r w:rsidR="00B2324E">
              <w:t xml:space="preserve"> an</w:t>
            </w:r>
            <w:r>
              <w:t xml:space="preserve"> automation data transformation system </w:t>
            </w:r>
            <w:r w:rsidR="00B2324E">
              <w:t>to generate various dashboards for multi reports</w:t>
            </w:r>
            <w:r w:rsidR="00641AC1">
              <w:t>:</w:t>
            </w:r>
          </w:p>
          <w:p w14:paraId="05114A78" w14:textId="78361504" w:rsidR="00641AC1" w:rsidRDefault="00B2324E" w:rsidP="00325B8E">
            <w:pPr>
              <w:numPr>
                <w:ilvl w:val="0"/>
                <w:numId w:val="11"/>
              </w:numPr>
              <w:spacing w:after="0" w:line="276" w:lineRule="auto"/>
              <w:contextualSpacing/>
            </w:pPr>
            <w:r>
              <w:t xml:space="preserve">A dashboard which contains ~200 KPIs for 5 countries at daily, weekly and monthly levels can be updated within </w:t>
            </w:r>
            <w:r w:rsidR="00141DB5">
              <w:t>5-10</w:t>
            </w:r>
            <w:r>
              <w:t xml:space="preserve"> mins</w:t>
            </w:r>
          </w:p>
          <w:p w14:paraId="283EF661" w14:textId="426E0A49" w:rsidR="00B2324E" w:rsidRDefault="00B2324E" w:rsidP="00325B8E">
            <w:pPr>
              <w:numPr>
                <w:ilvl w:val="0"/>
                <w:numId w:val="11"/>
              </w:numPr>
              <w:spacing w:after="0" w:line="276" w:lineRule="auto"/>
              <w:contextualSpacing/>
            </w:pPr>
            <w:r>
              <w:t xml:space="preserve">System provides customization for filtering and gathering data from </w:t>
            </w:r>
            <w:r w:rsidR="00E412B8">
              <w:t>many Google</w:t>
            </w:r>
            <w:r>
              <w:t xml:space="preserve"> sheet files</w:t>
            </w:r>
            <w:r w:rsidR="004B6809">
              <w:t xml:space="preserve"> and can generate more than 10 dashboards</w:t>
            </w:r>
          </w:p>
          <w:p w14:paraId="77DE7A3C" w14:textId="79554D2F" w:rsidR="00BA5496" w:rsidRPr="00BA5496" w:rsidRDefault="00E6366F" w:rsidP="00867584">
            <w:pPr>
              <w:spacing w:before="240" w:after="0"/>
            </w:pPr>
            <w:r>
              <w:t>Proficient c</w:t>
            </w:r>
            <w:r w:rsidR="001B23FA">
              <w:t xml:space="preserve">ompiling required </w:t>
            </w:r>
            <w:r w:rsidR="00641AC1">
              <w:t xml:space="preserve">data from various reporting vendors </w:t>
            </w:r>
            <w:r w:rsidR="001B23FA">
              <w:t>(</w:t>
            </w:r>
            <w:r w:rsidR="00641AC1">
              <w:t xml:space="preserve">such as </w:t>
            </w:r>
            <w:r w:rsidR="001B23FA">
              <w:t xml:space="preserve">Google Big Query, Talkdesk, </w:t>
            </w:r>
            <w:r w:rsidR="00641AC1">
              <w:t>Serenova, Zendesk</w:t>
            </w:r>
            <w:r w:rsidR="001B23FA">
              <w:t>) into meaningful reports to provide insights for stakeholders</w:t>
            </w:r>
          </w:p>
          <w:p w14:paraId="274C07F4" w14:textId="7D838954" w:rsidR="00141DB5" w:rsidRDefault="001B23FA" w:rsidP="00141DB5">
            <w:pPr>
              <w:spacing w:before="120" w:after="0"/>
            </w:pPr>
            <w:r>
              <w:t xml:space="preserve">Maintain strong </w:t>
            </w:r>
            <w:r w:rsidR="008F10E8">
              <w:t xml:space="preserve">relationships with stakeholders </w:t>
            </w:r>
            <w:r w:rsidR="00141DB5">
              <w:t>in global operations and in technical teams via multiple means of communications including Slack, Jira tickets</w:t>
            </w:r>
            <w:r w:rsidR="00AC4883">
              <w:t xml:space="preserve"> and</w:t>
            </w:r>
            <w:r w:rsidR="00141DB5">
              <w:t xml:space="preserve"> Google meet </w:t>
            </w:r>
          </w:p>
          <w:p w14:paraId="088FC79A" w14:textId="6E7CC175" w:rsidR="00A007A8" w:rsidRDefault="00A007A8" w:rsidP="005728D9">
            <w:pPr>
              <w:pStyle w:val="Heading3"/>
              <w:spacing w:before="240" w:after="0"/>
            </w:pPr>
            <w:r>
              <w:t xml:space="preserve">Restaurant Care Team </w:t>
            </w:r>
            <w:r w:rsidR="001955A6">
              <w:t>L</w:t>
            </w:r>
            <w:r>
              <w:t>ead</w:t>
            </w:r>
          </w:p>
          <w:p w14:paraId="0EE91BB7" w14:textId="55AEAAE6" w:rsidR="00A007A8" w:rsidRDefault="00A007A8" w:rsidP="00325B8E">
            <w:pPr>
              <w:pStyle w:val="Heading5"/>
              <w:spacing w:after="0"/>
            </w:pPr>
            <w:r>
              <w:t xml:space="preserve">Skipthedishes / Winnipeg / Oct 1, 2018 – </w:t>
            </w:r>
            <w:r w:rsidR="00C61809">
              <w:t>Oct 1, 2020</w:t>
            </w:r>
          </w:p>
          <w:p w14:paraId="5799BB63" w14:textId="77777777" w:rsidR="00A007A8" w:rsidRDefault="00A007A8" w:rsidP="00325B8E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eastAsia="Arial"/>
              </w:rPr>
            </w:pPr>
            <w:r w:rsidRPr="00AC5B87">
              <w:rPr>
                <w:rFonts w:eastAsia="Arial"/>
              </w:rPr>
              <w:t>Investigating complaints from stakeholders and responding to complex stakeholder inquiries</w:t>
            </w:r>
          </w:p>
          <w:p w14:paraId="5D5B8678" w14:textId="77777777" w:rsidR="00A007A8" w:rsidRDefault="00A007A8" w:rsidP="00325B8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>
              <w:t>Coordinating, assigning, and reviewing the work of approximately 20 agents responsible for answering inquiries</w:t>
            </w:r>
          </w:p>
          <w:p w14:paraId="1B429D10" w14:textId="77777777" w:rsidR="00A007A8" w:rsidRDefault="00A007A8" w:rsidP="00325B8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>
              <w:t>Managing work schedules and team procedures for a team of approximate 200 team members.</w:t>
            </w:r>
          </w:p>
          <w:p w14:paraId="65901EC4" w14:textId="57D5552C" w:rsidR="00A007A8" w:rsidRDefault="00A007A8" w:rsidP="00325B8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</w:pPr>
            <w:r>
              <w:t>Identifying training needs and training workers in job duties and company policies</w:t>
            </w:r>
          </w:p>
          <w:p w14:paraId="2774A209" w14:textId="77777777" w:rsidR="00325B8E" w:rsidRDefault="00325B8E" w:rsidP="005728D9">
            <w:pPr>
              <w:pStyle w:val="Heading3"/>
              <w:spacing w:before="240" w:after="0"/>
            </w:pPr>
            <w:r>
              <w:t>Full Stack Java</w:t>
            </w:r>
          </w:p>
          <w:p w14:paraId="5C201872" w14:textId="2F2EA479" w:rsidR="00325B8E" w:rsidRDefault="00325B8E" w:rsidP="00325B8E">
            <w:pPr>
              <w:pStyle w:val="Heading5"/>
              <w:spacing w:after="0"/>
            </w:pPr>
            <w:r>
              <w:t>ComIT / Winnipeg / Jan 7, 2020 – Apr 7, 2020</w:t>
            </w:r>
          </w:p>
          <w:p w14:paraId="5656B0EB" w14:textId="77777777" w:rsidR="00325B8E" w:rsidRPr="00A6425D" w:rsidRDefault="00325B8E" w:rsidP="00325B8E">
            <w:pPr>
              <w:pStyle w:val="JobDescription"/>
              <w:rPr>
                <w:rStyle w:val="JobDescriptionChar"/>
              </w:rPr>
            </w:pPr>
            <w:r>
              <w:t>Final project – Basic Management Web: a management web page to manage members in a team including their profiles, online/offline statuses, tasks and schedules</w:t>
            </w:r>
          </w:p>
          <w:p w14:paraId="56CE099A" w14:textId="77777777" w:rsidR="00325B8E" w:rsidRDefault="00325B8E" w:rsidP="00325B8E">
            <w:pPr>
              <w:pStyle w:val="ListBullet"/>
              <w:spacing w:after="0"/>
            </w:pPr>
            <w:r>
              <w:t>Authentication and Authorization using Spring security</w:t>
            </w:r>
          </w:p>
          <w:p w14:paraId="395337CE" w14:textId="77777777" w:rsidR="00325B8E" w:rsidRDefault="00325B8E" w:rsidP="00325B8E">
            <w:pPr>
              <w:pStyle w:val="ListBullet"/>
              <w:spacing w:after="0"/>
            </w:pPr>
            <w:r>
              <w:t>CRUD operations using RESTful web service and Spring data JPA</w:t>
            </w:r>
          </w:p>
          <w:p w14:paraId="4890B207" w14:textId="77777777" w:rsidR="00325B8E" w:rsidRDefault="00325B8E" w:rsidP="00325B8E">
            <w:pPr>
              <w:pStyle w:val="ListBullet"/>
              <w:spacing w:after="0"/>
            </w:pPr>
            <w:r>
              <w:t>mySQL for database.</w:t>
            </w:r>
          </w:p>
          <w:p w14:paraId="2C9B90C6" w14:textId="77777777" w:rsidR="00325B8E" w:rsidRDefault="00325B8E" w:rsidP="005728D9">
            <w:pPr>
              <w:pStyle w:val="Heading3"/>
              <w:spacing w:before="240" w:after="0"/>
            </w:pPr>
            <w:r>
              <w:t>Research Assistant</w:t>
            </w:r>
          </w:p>
          <w:p w14:paraId="670DD458" w14:textId="77777777" w:rsidR="00325B8E" w:rsidRDefault="00325B8E" w:rsidP="005728D9">
            <w:pPr>
              <w:pStyle w:val="Heading5"/>
              <w:spacing w:after="0"/>
            </w:pPr>
            <w:r>
              <w:t>University of Manitoba Bioinformatics Lab / Winnipeg / Apr 2015 – Sep 2015</w:t>
            </w:r>
          </w:p>
          <w:p w14:paraId="18981AB3" w14:textId="77777777" w:rsidR="00325B8E" w:rsidRDefault="00325B8E" w:rsidP="005728D9">
            <w:pPr>
              <w:pStyle w:val="JobDescription"/>
            </w:pPr>
            <w:r>
              <w:t>Research topic Geneset-based Deep Learning for Disease Classification:</w:t>
            </w:r>
          </w:p>
          <w:p w14:paraId="4E29A05F" w14:textId="77777777" w:rsidR="00FE020E" w:rsidRDefault="00325B8E" w:rsidP="005728D9">
            <w:pPr>
              <w:pStyle w:val="JobDescription"/>
            </w:pPr>
            <w:r>
              <w:t>Examine Neural network in Deep learning on gene set level as a disease classification method</w:t>
            </w:r>
          </w:p>
          <w:p w14:paraId="1557DFFF" w14:textId="77777777" w:rsidR="00FE020E" w:rsidRDefault="00FE020E" w:rsidP="005728D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t xml:space="preserve">Perform regression analysis, least squares and inference using regression models. </w:t>
            </w:r>
          </w:p>
          <w:p w14:paraId="0ECD791F" w14:textId="77777777" w:rsidR="00FE020E" w:rsidRPr="009B238F" w:rsidRDefault="00FE020E" w:rsidP="00FE020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rPr>
                <w:rFonts w:eastAsia="Arial"/>
              </w:rPr>
              <w:t>Using strategy train – test to deal with classification problems</w:t>
            </w:r>
          </w:p>
          <w:p w14:paraId="52469ACE" w14:textId="313558D0" w:rsidR="00325B8E" w:rsidRPr="00325B8E" w:rsidRDefault="00FE020E" w:rsidP="00FE020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  <w:r>
              <w:t>Use R to clean, analyze, and visualize data.</w:t>
            </w:r>
            <w:r w:rsidR="00325B8E">
              <w:t xml:space="preserve"> </w:t>
            </w:r>
          </w:p>
        </w:tc>
      </w:tr>
      <w:tr w:rsidR="00A007A8" w:rsidRPr="00CD2FD2" w14:paraId="279042E1" w14:textId="77777777" w:rsidTr="007809A7">
        <w:trPr>
          <w:trHeight w:val="432"/>
        </w:trPr>
        <w:tc>
          <w:tcPr>
            <w:tcW w:w="540" w:type="dxa"/>
            <w:vAlign w:val="center"/>
          </w:tcPr>
          <w:p w14:paraId="14C1B44F" w14:textId="0EABC484" w:rsidR="00A007A8" w:rsidRPr="00621B5C" w:rsidRDefault="00A007A8" w:rsidP="0097611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E9EB2A6" wp14:editId="59387B12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D54BC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9" w:type="dxa"/>
            <w:gridSpan w:val="2"/>
            <w:vAlign w:val="center"/>
          </w:tcPr>
          <w:p w14:paraId="662EFE82" w14:textId="66D6499D" w:rsidR="00A007A8" w:rsidRPr="001955A6" w:rsidRDefault="00A007A8" w:rsidP="00976112">
            <w:pPr>
              <w:pStyle w:val="Contact"/>
              <w:rPr>
                <w:sz w:val="18"/>
              </w:rPr>
            </w:pPr>
            <w:r w:rsidRPr="001955A6">
              <w:rPr>
                <w:sz w:val="18"/>
              </w:rPr>
              <w:t>Zoeyle3294@gmail.com</w:t>
            </w:r>
          </w:p>
        </w:tc>
        <w:tc>
          <w:tcPr>
            <w:tcW w:w="6930" w:type="dxa"/>
            <w:vMerge/>
          </w:tcPr>
          <w:p w14:paraId="393E56AF" w14:textId="3E235E60" w:rsidR="00A007A8" w:rsidRPr="00F67542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  <w:tr w:rsidR="00A007A8" w:rsidRPr="00997E86" w14:paraId="496C5D81" w14:textId="77777777" w:rsidTr="007809A7">
        <w:tc>
          <w:tcPr>
            <w:tcW w:w="540" w:type="dxa"/>
            <w:vAlign w:val="center"/>
          </w:tcPr>
          <w:p w14:paraId="64627A44" w14:textId="45D2F157" w:rsidR="00A007A8" w:rsidRPr="00621B5C" w:rsidRDefault="00A007A8" w:rsidP="0097611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8816043" wp14:editId="2656B306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D7A32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9" w:type="dxa"/>
            <w:gridSpan w:val="2"/>
            <w:vAlign w:val="center"/>
          </w:tcPr>
          <w:p w14:paraId="30F97C50" w14:textId="671EA7FF" w:rsidR="00A007A8" w:rsidRPr="001955A6" w:rsidRDefault="00A007A8" w:rsidP="00976112">
            <w:pPr>
              <w:pStyle w:val="Contact"/>
              <w:rPr>
                <w:sz w:val="18"/>
              </w:rPr>
            </w:pPr>
            <w:r w:rsidRPr="001955A6">
              <w:rPr>
                <w:sz w:val="18"/>
              </w:rPr>
              <w:t>Winnipeg/Manitoba/Canada</w:t>
            </w:r>
          </w:p>
        </w:tc>
        <w:tc>
          <w:tcPr>
            <w:tcW w:w="6930" w:type="dxa"/>
            <w:vMerge/>
          </w:tcPr>
          <w:p w14:paraId="5C4E785D" w14:textId="2B3B106E" w:rsidR="00A007A8" w:rsidRPr="00997E86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  <w:tr w:rsidR="00A007A8" w:rsidRPr="00997E86" w14:paraId="2D654860" w14:textId="77777777" w:rsidTr="007809A7">
        <w:tc>
          <w:tcPr>
            <w:tcW w:w="540" w:type="dxa"/>
            <w:vAlign w:val="center"/>
          </w:tcPr>
          <w:p w14:paraId="5D4BEFE9" w14:textId="1E1FD208" w:rsidR="00A007A8" w:rsidRPr="00621B5C" w:rsidRDefault="00A007A8" w:rsidP="0097611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5C94211" wp14:editId="54F852C0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528699" y="2958350"/>
                                  <a:ext cx="190089" cy="190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2B161" id="Group 143" o:spid="_x0000_s1026" alt="Icon LinkedIn" style="width:16.8pt;height:16.8pt;mso-position-horizontal-relative:char;mso-position-vertical-relative:line" coordorigin="5158,29499" coordsize="2130,2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style="position:absolute;left:5286;top:29583;width:1901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29" w:type="dxa"/>
            <w:gridSpan w:val="2"/>
            <w:vAlign w:val="center"/>
          </w:tcPr>
          <w:p w14:paraId="453F9383" w14:textId="558B8204" w:rsidR="00A007A8" w:rsidRPr="001955A6" w:rsidRDefault="00A007A8" w:rsidP="00976112">
            <w:pPr>
              <w:pStyle w:val="Contact"/>
              <w:rPr>
                <w:sz w:val="18"/>
              </w:rPr>
            </w:pPr>
            <w:r w:rsidRPr="001955A6">
              <w:rPr>
                <w:sz w:val="18"/>
              </w:rPr>
              <w:t>Github.com/Zoeyle3294</w:t>
            </w:r>
          </w:p>
        </w:tc>
        <w:tc>
          <w:tcPr>
            <w:tcW w:w="6930" w:type="dxa"/>
            <w:vMerge/>
          </w:tcPr>
          <w:p w14:paraId="5B2B7646" w14:textId="770EA218" w:rsidR="00A007A8" w:rsidRPr="00997E86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  <w:tr w:rsidR="00A007A8" w:rsidRPr="00997E86" w14:paraId="1881B360" w14:textId="77777777" w:rsidTr="007809A7">
        <w:tc>
          <w:tcPr>
            <w:tcW w:w="540" w:type="dxa"/>
            <w:vAlign w:val="center"/>
          </w:tcPr>
          <w:p w14:paraId="219668C3" w14:textId="04640729" w:rsidR="00A007A8" w:rsidRPr="005A6FB1" w:rsidRDefault="00A007A8" w:rsidP="00976112">
            <w:pPr>
              <w:pStyle w:val="Contact"/>
            </w:pPr>
            <w:r w:rsidRPr="005A6FB1">
              <w:rPr>
                <w:noProof/>
              </w:rPr>
              <w:drawing>
                <wp:inline distT="0" distB="0" distL="0" distR="0" wp14:anchorId="5B568F8B" wp14:editId="4D819546">
                  <wp:extent cx="212725" cy="231389"/>
                  <wp:effectExtent l="0" t="0" r="0" b="0"/>
                  <wp:docPr id="5" name="Picture 5" descr="Image result for linkedi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linkedin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ackgroundRemoval t="10000" b="90000" l="10000" r="90000">
                                        <a14:foregroundMark x1="39916" y1="51200" x2="39916" y2="51200"/>
                                      </a14:backgroundRemoval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brightnessContrast bright="-30000" contrast="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98" t="28458" r="29198" b="28458"/>
                          <a:stretch/>
                        </pic:blipFill>
                        <pic:spPr bwMode="auto">
                          <a:xfrm>
                            <a:off x="0" y="0"/>
                            <a:ext cx="227244" cy="247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9" w:type="dxa"/>
            <w:gridSpan w:val="2"/>
            <w:vAlign w:val="center"/>
          </w:tcPr>
          <w:p w14:paraId="223DCB2C" w14:textId="095BDF5E" w:rsidR="00A007A8" w:rsidRPr="001955A6" w:rsidRDefault="00A007A8" w:rsidP="00976112">
            <w:pPr>
              <w:pStyle w:val="Contact"/>
              <w:rPr>
                <w:sz w:val="18"/>
              </w:rPr>
            </w:pPr>
            <w:r w:rsidRPr="001955A6">
              <w:rPr>
                <w:sz w:val="18"/>
              </w:rPr>
              <w:t>www.linkedin.com/in/zoeyle</w:t>
            </w:r>
          </w:p>
        </w:tc>
        <w:tc>
          <w:tcPr>
            <w:tcW w:w="6930" w:type="dxa"/>
            <w:vMerge/>
          </w:tcPr>
          <w:p w14:paraId="0EEF9707" w14:textId="7293B450" w:rsidR="00A007A8" w:rsidRPr="00997E86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  <w:tr w:rsidR="00A007A8" w:rsidRPr="00997E86" w14:paraId="4769153A" w14:textId="77777777" w:rsidTr="007809A7">
        <w:trPr>
          <w:trHeight w:val="89"/>
        </w:trPr>
        <w:tc>
          <w:tcPr>
            <w:tcW w:w="3969" w:type="dxa"/>
            <w:gridSpan w:val="3"/>
            <w:vAlign w:val="center"/>
          </w:tcPr>
          <w:p w14:paraId="42CB1675" w14:textId="0265FECB" w:rsidR="00A007A8" w:rsidRPr="00997E86" w:rsidRDefault="00A007A8" w:rsidP="00976112"/>
        </w:tc>
        <w:tc>
          <w:tcPr>
            <w:tcW w:w="6930" w:type="dxa"/>
            <w:vMerge/>
            <w:vAlign w:val="center"/>
          </w:tcPr>
          <w:p w14:paraId="0CD44BB5" w14:textId="0E738042" w:rsidR="00A007A8" w:rsidRPr="00997E86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  <w:tr w:rsidR="00A007A8" w:rsidRPr="00997E86" w14:paraId="40FDD967" w14:textId="77777777" w:rsidTr="007809A7">
        <w:trPr>
          <w:trHeight w:val="7002"/>
        </w:trPr>
        <w:tc>
          <w:tcPr>
            <w:tcW w:w="3969" w:type="dxa"/>
            <w:gridSpan w:val="3"/>
          </w:tcPr>
          <w:p w14:paraId="2FEAFCDC" w14:textId="77777777" w:rsidR="00325B8E" w:rsidRPr="00325B8E" w:rsidRDefault="00325B8E" w:rsidP="00325B8E">
            <w:pPr>
              <w:pStyle w:val="Heading1"/>
              <w:spacing w:after="0"/>
              <w:rPr>
                <w:sz w:val="16"/>
                <w:szCs w:val="16"/>
              </w:rPr>
            </w:pPr>
          </w:p>
          <w:sdt>
            <w:sdtPr>
              <w:id w:val="-2037806220"/>
              <w:placeholder>
                <w:docPart w:val="BD207E977C614CD7ACED45571D7AB9C6"/>
              </w:placeholder>
              <w:temporary/>
              <w:showingPlcHdr/>
              <w15:appearance w15:val="hidden"/>
            </w:sdtPr>
            <w:sdtContent>
              <w:p w14:paraId="3BCAC630" w14:textId="07039800" w:rsidR="00A007A8" w:rsidRDefault="00A007A8" w:rsidP="00976112">
                <w:pPr>
                  <w:pStyle w:val="Heading1"/>
                </w:pPr>
                <w:r w:rsidRPr="007D39C9">
                  <w:rPr>
                    <w:b/>
                    <w:bCs/>
                  </w:rPr>
                  <w:t>Skills</w:t>
                </w:r>
              </w:p>
            </w:sdtContent>
          </w:sdt>
          <w:p w14:paraId="15523349" w14:textId="114ED4F2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Java, Java Script</w:t>
            </w:r>
          </w:p>
          <w:p w14:paraId="4768AE1A" w14:textId="190C4121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Google Apps Script</w:t>
            </w:r>
          </w:p>
          <w:p w14:paraId="35282277" w14:textId="65A1FB02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Google Big Query</w:t>
            </w:r>
          </w:p>
          <w:p w14:paraId="122759FD" w14:textId="05C91AD0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Google Office Suite</w:t>
            </w:r>
          </w:p>
          <w:p w14:paraId="0F165397" w14:textId="2DEEA8BC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Tableau</w:t>
            </w:r>
          </w:p>
          <w:p w14:paraId="37CC05AB" w14:textId="2E6940FD" w:rsidR="00C6180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HTML/CSS</w:t>
            </w:r>
          </w:p>
          <w:p w14:paraId="16EEF418" w14:textId="2E819A13" w:rsidR="007D39C9" w:rsidRDefault="007D39C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Spring MVC framework</w:t>
            </w:r>
          </w:p>
          <w:p w14:paraId="3D00A45E" w14:textId="55BF0AF8" w:rsidR="003717FF" w:rsidRDefault="003717FF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R, R Studio</w:t>
            </w:r>
          </w:p>
          <w:p w14:paraId="25FA5E78" w14:textId="47279010" w:rsidR="005728D9" w:rsidRDefault="00C61809" w:rsidP="00976112">
            <w:pPr>
              <w:rPr>
                <w:rFonts w:eastAsia="Arial"/>
              </w:rPr>
            </w:pPr>
            <w:r>
              <w:rPr>
                <w:rFonts w:eastAsia="Arial"/>
              </w:rPr>
              <w:t>Photoshop</w:t>
            </w:r>
            <w:r w:rsidR="00C2529C">
              <w:rPr>
                <w:rFonts w:eastAsia="Arial"/>
              </w:rPr>
              <w:t>, Adobe Premiere</w:t>
            </w:r>
          </w:p>
          <w:sdt>
            <w:sdtPr>
              <w:id w:val="-404694951"/>
              <w:placeholder>
                <w:docPart w:val="E0188D7B0D0A42DBACD27E27C4BD40B2"/>
              </w:placeholder>
              <w:temporary/>
              <w:showingPlcHdr/>
              <w15:appearance w15:val="hidden"/>
            </w:sdtPr>
            <w:sdtContent>
              <w:p w14:paraId="1C7C4B5B" w14:textId="77777777" w:rsidR="00325B8E" w:rsidRDefault="00325B8E" w:rsidP="00325B8E">
                <w:pPr>
                  <w:pStyle w:val="Heading1"/>
                </w:pPr>
                <w:r w:rsidRPr="007D39C9">
                  <w:rPr>
                    <w:b/>
                    <w:bCs/>
                  </w:rPr>
                  <w:t>Education</w:t>
                </w:r>
              </w:p>
            </w:sdtContent>
          </w:sdt>
          <w:p w14:paraId="6763A651" w14:textId="77777777" w:rsidR="00325B8E" w:rsidRDefault="00325B8E" w:rsidP="00325B8E">
            <w:pPr>
              <w:pStyle w:val="Heading2"/>
            </w:pPr>
            <w:r>
              <w:t>Full Stack Java</w:t>
            </w:r>
          </w:p>
          <w:p w14:paraId="74F05D78" w14:textId="77777777" w:rsidR="00325B8E" w:rsidRDefault="00325B8E" w:rsidP="00325B8E">
            <w:pPr>
              <w:pStyle w:val="Heading4"/>
            </w:pPr>
            <w:r>
              <w:t>ComIT</w:t>
            </w:r>
          </w:p>
          <w:p w14:paraId="443EC1F3" w14:textId="77777777" w:rsidR="00325B8E" w:rsidRDefault="00325B8E" w:rsidP="00325B8E">
            <w:r>
              <w:t>Jan 7, 2020 – Apr 7, 2020</w:t>
            </w:r>
          </w:p>
          <w:p w14:paraId="36A35CC5" w14:textId="77777777" w:rsidR="00325B8E" w:rsidRDefault="00325B8E" w:rsidP="00325B8E">
            <w:pPr>
              <w:pStyle w:val="Heading2"/>
            </w:pPr>
            <w:r>
              <w:t>Data Science Specialization</w:t>
            </w:r>
          </w:p>
          <w:p w14:paraId="342AD512" w14:textId="77777777" w:rsidR="00325B8E" w:rsidRDefault="00325B8E" w:rsidP="00325B8E">
            <w:pPr>
              <w:pStyle w:val="Heading4"/>
            </w:pPr>
            <w:r>
              <w:t>John Hopkins University – Coursera Online Course</w:t>
            </w:r>
          </w:p>
          <w:p w14:paraId="6A3CF5C5" w14:textId="77777777" w:rsidR="00325B8E" w:rsidRPr="00653C80" w:rsidRDefault="00325B8E" w:rsidP="00325B8E">
            <w:r>
              <w:t>Sep 30, 2018</w:t>
            </w:r>
          </w:p>
          <w:p w14:paraId="3FAD656D" w14:textId="77777777" w:rsidR="00325B8E" w:rsidRDefault="00325B8E" w:rsidP="00325B8E">
            <w:pPr>
              <w:pStyle w:val="Heading2"/>
            </w:pPr>
            <w:r>
              <w:t>B.Sc. Applied Mathematics</w:t>
            </w:r>
          </w:p>
          <w:p w14:paraId="7A18DEC9" w14:textId="77777777" w:rsidR="00325B8E" w:rsidRDefault="00325B8E" w:rsidP="00325B8E">
            <w:pPr>
              <w:pStyle w:val="Heading4"/>
            </w:pPr>
            <w:r>
              <w:t>University of Manitoba</w:t>
            </w:r>
          </w:p>
          <w:p w14:paraId="0FB8DB5D" w14:textId="44C34090" w:rsidR="00A007A8" w:rsidRPr="00552F9B" w:rsidRDefault="00325B8E" w:rsidP="00976112">
            <w:r>
              <w:t>2012 – 2016</w:t>
            </w:r>
          </w:p>
        </w:tc>
        <w:tc>
          <w:tcPr>
            <w:tcW w:w="6930" w:type="dxa"/>
            <w:vMerge/>
          </w:tcPr>
          <w:p w14:paraId="5CA1A9D9" w14:textId="2D3C1724" w:rsidR="00A007A8" w:rsidRPr="006C2DFF" w:rsidRDefault="00A007A8" w:rsidP="00444CB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ontextualSpacing/>
            </w:pPr>
          </w:p>
        </w:tc>
      </w:tr>
    </w:tbl>
    <w:p w14:paraId="75571B4D" w14:textId="4D3FDD68" w:rsidR="00997604" w:rsidRDefault="00997604" w:rsidP="006D21A6"/>
    <w:sectPr w:rsidR="00997604" w:rsidSect="00834DDA">
      <w:headerReference w:type="default" r:id="rId24"/>
      <w:footerReference w:type="default" r:id="rId25"/>
      <w:pgSz w:w="12240" w:h="15840"/>
      <w:pgMar w:top="576" w:right="720" w:bottom="576" w:left="720" w:header="14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A97B5" w14:textId="77777777" w:rsidR="00F07DC9" w:rsidRDefault="00F07DC9" w:rsidP="00B21D64">
      <w:pPr>
        <w:spacing w:after="0" w:line="240" w:lineRule="auto"/>
      </w:pPr>
      <w:r>
        <w:separator/>
      </w:r>
    </w:p>
  </w:endnote>
  <w:endnote w:type="continuationSeparator" w:id="0">
    <w:p w14:paraId="1A89088D" w14:textId="77777777" w:rsidR="00F07DC9" w:rsidRDefault="00F07DC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9973" w14:textId="138EF0F8" w:rsidR="00834DDA" w:rsidRPr="00990CC2" w:rsidRDefault="00990CC2" w:rsidP="00903BDB">
    <w:pPr>
      <w:pStyle w:val="Footer"/>
      <w:tabs>
        <w:tab w:val="clear" w:pos="4680"/>
        <w:tab w:val="clear" w:pos="9360"/>
        <w:tab w:val="center" w:pos="5245"/>
        <w:tab w:val="right" w:pos="10773"/>
      </w:tabs>
      <w:jc w:val="center"/>
      <w:rPr>
        <w:color w:val="8496B0" w:themeColor="text2" w:themeTint="99"/>
      </w:rPr>
    </w:pPr>
    <w:r w:rsidRPr="00990CC2">
      <w:rPr>
        <w:noProof/>
        <w:color w:val="8496B0" w:themeColor="text2" w:themeTint="99"/>
        <w:sz w:val="16"/>
        <w:szCs w:val="16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3198F6A" wp14:editId="4625E50C">
              <wp:simplePos x="0" y="0"/>
              <wp:positionH relativeFrom="column">
                <wp:posOffset>2717165</wp:posOffset>
              </wp:positionH>
              <wp:positionV relativeFrom="paragraph">
                <wp:posOffset>-26670</wp:posOffset>
              </wp:positionV>
              <wp:extent cx="212725" cy="212725"/>
              <wp:effectExtent l="0" t="0" r="0" b="0"/>
              <wp:wrapNone/>
              <wp:docPr id="66" name="Group 66" descr="Icon Emai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725" cy="212725"/>
                        <a:chOff x="515891" y="2402983"/>
                        <a:chExt cx="213066" cy="213066"/>
                      </a:xfrm>
                    </wpg:grpSpPr>
                    <wps:wsp>
                      <wps:cNvPr id="67" name="Rectangle 67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402983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" name="Graphic 30" descr="Icon Email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761" y="2472564"/>
                          <a:ext cx="97024" cy="748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721A9" id="Group 66" o:spid="_x0000_s1026" alt="Icon Email" style="position:absolute;margin-left:213.95pt;margin-top:-2.1pt;width:16.75pt;height:16.75pt;z-index:251668480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">
              <v:rect id="Rectangle 67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" fillcolor="#1d3251 [3204]" stroked="f" strokeweight="1pt">
                <o:lock v:ext="edit" aspectratio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">
                <v:imagedata r:id="rId3" o:title="Icon Email"/>
              </v:shape>
            </v:group>
          </w:pict>
        </mc:Fallback>
      </mc:AlternateContent>
    </w:r>
    <w:r w:rsidR="00834DDA" w:rsidRPr="00990CC2"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99E999C" wp14:editId="3F0782AE">
              <wp:simplePos x="0" y="0"/>
              <wp:positionH relativeFrom="column">
                <wp:posOffset>21590</wp:posOffset>
              </wp:positionH>
              <wp:positionV relativeFrom="paragraph">
                <wp:posOffset>-34925</wp:posOffset>
              </wp:positionV>
              <wp:extent cx="212725" cy="212725"/>
              <wp:effectExtent l="0" t="0" r="0" b="0"/>
              <wp:wrapNone/>
              <wp:docPr id="73" name="Group 73" descr="Icon Phon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725" cy="212725"/>
                        <a:chOff x="515891" y="2129521"/>
                        <a:chExt cx="213066" cy="213066"/>
                      </a:xfrm>
                    </wpg:grpSpPr>
                    <wps:wsp>
                      <wps:cNvPr id="74" name="Rectangle 7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129521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5" name="Graphic 28" descr="Icon Phone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7008" y="2190638"/>
                          <a:ext cx="90832" cy="908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E21314" id="Group 73" o:spid="_x0000_s1026" alt="Icon Phone" style="position:absolute;margin-left:1.7pt;margin-top:-2.75pt;width:16.75pt;height:16.75pt;z-index:251667456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">
              <v:rect id="Rectangle 74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1d3251 [3204]" stroked="f" strokeweight="1pt">
                <o:lock v:ext="edit" aspectratio="t"/>
              </v:rect>
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">
                <v:imagedata r:id="rId6" o:title="Icon Phone"/>
              </v:shape>
            </v:group>
          </w:pict>
        </mc:Fallback>
      </mc:AlternateContent>
    </w:r>
    <w:r w:rsidR="00834DDA" w:rsidRPr="00990CC2">
      <w:rPr>
        <w:noProof/>
        <w:color w:val="8496B0" w:themeColor="text2" w:themeTint="99"/>
        <w:sz w:val="16"/>
        <w:szCs w:val="16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BFC029F" wp14:editId="7383BF91">
              <wp:simplePos x="0" y="0"/>
              <wp:positionH relativeFrom="column">
                <wp:posOffset>5575935</wp:posOffset>
              </wp:positionH>
              <wp:positionV relativeFrom="paragraph">
                <wp:posOffset>-33655</wp:posOffset>
              </wp:positionV>
              <wp:extent cx="212725" cy="212725"/>
              <wp:effectExtent l="0" t="0" r="0" b="0"/>
              <wp:wrapNone/>
              <wp:docPr id="69" name="Group 69" descr="Icon LinkedI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725" cy="212725"/>
                        <a:chOff x="515891" y="2949907"/>
                        <a:chExt cx="213066" cy="213066"/>
                      </a:xfrm>
                    </wpg:grpSpPr>
                    <wps:wsp>
                      <wps:cNvPr id="70" name="Rectangle 7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949907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" name="Graphic 3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528699" y="2958350"/>
                          <a:ext cx="190089" cy="19008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A3B8AA" id="Group 69" o:spid="_x0000_s1026" alt="Icon LinkedIn" style="position:absolute;margin-left:439.05pt;margin-top:-2.65pt;width:16.75pt;height:16.75pt;z-index:251669504" coordorigin="5158,29499" coordsize="2130,2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">
              <v:rect id="Rectangle 70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1d3251 [3204]" stroked="f" strokeweight="1pt">
                <o:lock v:ext="edit" aspectratio="t"/>
              </v:rect>
              <v:shape id="Graphic 34" o:spid="_x0000_s1028" type="#_x0000_t75" style="position:absolute;left:5286;top:29583;width:1901;height: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">
                <v:imagedata r:id="rId8" o:title=""/>
              </v:shape>
            </v:group>
          </w:pict>
        </mc:Fallback>
      </mc:AlternateContent>
    </w:r>
    <w:r w:rsidR="00834DDA" w:rsidRPr="00990CC2">
      <w:rPr>
        <w:noProof/>
        <w:color w:val="8496B0" w:themeColor="text2" w:themeTint="99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89CC8BE" wp14:editId="038C43F2">
              <wp:simplePos x="0" y="0"/>
              <wp:positionH relativeFrom="page">
                <wp:posOffset>1039</wp:posOffset>
              </wp:positionH>
              <wp:positionV relativeFrom="page">
                <wp:posOffset>9680288</wp:posOffset>
              </wp:positionV>
              <wp:extent cx="7812000" cy="365760"/>
              <wp:effectExtent l="0" t="0" r="0" b="0"/>
              <wp:wrapNone/>
              <wp:docPr id="72" name="Rectangl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AA856A" w14:textId="77777777" w:rsidR="00834DDA" w:rsidRDefault="00834DDA" w:rsidP="00834DDA"/>
                      </w:txbxContent>
                    </wps:txbx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9CC8BE" id="_x0000_s1027" style="position:absolute;left:0;text-align:left;margin-left:.1pt;margin-top:762.25pt;width:615.1pt;height:28.8pt;z-index:-25165004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" fillcolor="#cddaed [3208]" stroked="f">
              <v:textbox>
                <w:txbxContent>
                  <w:p w14:paraId="45AA856A" w14:textId="77777777" w:rsidR="00834DDA" w:rsidRDefault="00834DDA" w:rsidP="00834DDA"/>
                </w:txbxContent>
              </v:textbox>
              <w10:wrap anchorx="page" anchory="page"/>
            </v:rect>
          </w:pict>
        </mc:Fallback>
      </mc:AlternateContent>
    </w:r>
    <w:r w:rsidR="00834DDA" w:rsidRPr="00990CC2">
      <w:rPr>
        <w:color w:val="8496B0" w:themeColor="text2" w:themeTint="99"/>
        <w:sz w:val="16"/>
        <w:szCs w:val="16"/>
      </w:rPr>
      <w:t xml:space="preserve">              1 204 290 9530</w:t>
    </w:r>
    <w:r w:rsidR="00834DDA" w:rsidRPr="00990CC2">
      <w:rPr>
        <w:color w:val="8496B0" w:themeColor="text2" w:themeTint="99"/>
        <w:sz w:val="16"/>
        <w:szCs w:val="16"/>
      </w:rPr>
      <w:tab/>
      <w:t xml:space="preserve">                  </w:t>
    </w:r>
    <w:hyperlink r:id="rId9" w:history="1">
      <w:r w:rsidR="00834DDA" w:rsidRPr="00990CC2">
        <w:rPr>
          <w:rStyle w:val="Hyperlink"/>
          <w:color w:val="8496B0" w:themeColor="text2" w:themeTint="99"/>
          <w:sz w:val="16"/>
          <w:szCs w:val="16"/>
          <w:u w:val="none"/>
        </w:rPr>
        <w:t>Zoeyle3294@gmail.com</w:t>
      </w:r>
    </w:hyperlink>
    <w:r w:rsidR="00834DDA" w:rsidRPr="00990CC2">
      <w:rPr>
        <w:color w:val="8496B0" w:themeColor="text2" w:themeTint="99"/>
        <w:sz w:val="16"/>
        <w:szCs w:val="16"/>
      </w:rPr>
      <w:tab/>
      <w:t xml:space="preserve">     Github.com/Zoeyle3294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E311" w14:textId="77777777" w:rsidR="00F07DC9" w:rsidRDefault="00F07DC9" w:rsidP="00B21D64">
      <w:pPr>
        <w:spacing w:after="0" w:line="240" w:lineRule="auto"/>
      </w:pPr>
      <w:r>
        <w:separator/>
      </w:r>
    </w:p>
  </w:footnote>
  <w:footnote w:type="continuationSeparator" w:id="0">
    <w:p w14:paraId="7F77ED23" w14:textId="77777777" w:rsidR="00F07DC9" w:rsidRDefault="00F07DC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7E4B" w14:textId="77777777" w:rsidR="00C2529C" w:rsidRDefault="00C2529C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18F6D18D" wp14:editId="4FD1BA94">
          <wp:simplePos x="0" y="0"/>
          <wp:positionH relativeFrom="column">
            <wp:posOffset>-387927</wp:posOffset>
          </wp:positionH>
          <wp:positionV relativeFrom="paragraph">
            <wp:posOffset>14168</wp:posOffset>
          </wp:positionV>
          <wp:extent cx="1910600" cy="1638229"/>
          <wp:effectExtent l="0" t="0" r="0" b="63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67" b="16667"/>
                  <a:stretch/>
                </pic:blipFill>
                <pic:spPr bwMode="auto">
                  <a:xfrm>
                    <a:off x="0" y="0"/>
                    <a:ext cx="1910600" cy="1638229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BEFADFC" wp14:editId="74F27DC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94580" cy="1842655"/>
              <wp:effectExtent l="0" t="0" r="0" b="5715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1842655"/>
                        <a:chOff x="0" y="0"/>
                        <a:chExt cx="7794580" cy="1905204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8" name="Rectangle 4"/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A171CA" id="Group 6" o:spid="_x0000_s1026" style="position:absolute;margin-left:562.55pt;margin-top:0;width:613.75pt;height:145.1pt;z-index:251671552;mso-width-percent:1000;mso-position-horizontal:right;mso-position-horizontal-relative:page;mso-position-vertical:top;mso-position-vertical-relative:page;mso-width-percent:1000;mso-height-relative:margin" coordsize="77945,1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">
              <v:rect id="Rectangle 7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" fillcolor="#cddaed [3208]" stroked="f"/>
              <v:rect id="Rectangle 4" o:spid="_x0000_s1028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" fillcolor="black [3200]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F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6378"/>
    <w:multiLevelType w:val="hybridMultilevel"/>
    <w:tmpl w:val="9B94E20A"/>
    <w:lvl w:ilvl="0" w:tplc="01404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7B1"/>
    <w:multiLevelType w:val="multilevel"/>
    <w:tmpl w:val="27C0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431E8"/>
    <w:multiLevelType w:val="multilevel"/>
    <w:tmpl w:val="9EC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F2105"/>
    <w:multiLevelType w:val="multilevel"/>
    <w:tmpl w:val="9D984FD2"/>
    <w:numStyleLink w:val="BullettedList"/>
  </w:abstractNum>
  <w:abstractNum w:abstractNumId="7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6476C3"/>
    <w:multiLevelType w:val="multilevel"/>
    <w:tmpl w:val="F77256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8C6B5A"/>
    <w:multiLevelType w:val="multilevel"/>
    <w:tmpl w:val="4B5A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EA52E84"/>
    <w:multiLevelType w:val="multilevel"/>
    <w:tmpl w:val="873A3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06403438">
    <w:abstractNumId w:val="11"/>
  </w:num>
  <w:num w:numId="2" w16cid:durableId="1499269425">
    <w:abstractNumId w:val="14"/>
  </w:num>
  <w:num w:numId="3" w16cid:durableId="1624381399">
    <w:abstractNumId w:val="8"/>
  </w:num>
  <w:num w:numId="4" w16cid:durableId="133715605">
    <w:abstractNumId w:val="5"/>
  </w:num>
  <w:num w:numId="5" w16cid:durableId="416295610">
    <w:abstractNumId w:val="7"/>
  </w:num>
  <w:num w:numId="6" w16cid:durableId="434598147">
    <w:abstractNumId w:val="13"/>
  </w:num>
  <w:num w:numId="7" w16cid:durableId="728843233">
    <w:abstractNumId w:val="0"/>
  </w:num>
  <w:num w:numId="8" w16cid:durableId="1558279927">
    <w:abstractNumId w:val="1"/>
  </w:num>
  <w:num w:numId="9" w16cid:durableId="806051705">
    <w:abstractNumId w:val="6"/>
  </w:num>
  <w:num w:numId="10" w16cid:durableId="1886604083">
    <w:abstractNumId w:val="12"/>
  </w:num>
  <w:num w:numId="11" w16cid:durableId="1045636813">
    <w:abstractNumId w:val="9"/>
  </w:num>
  <w:num w:numId="12" w16cid:durableId="1829445813">
    <w:abstractNumId w:val="2"/>
  </w:num>
  <w:num w:numId="13" w16cid:durableId="904410369">
    <w:abstractNumId w:val="10"/>
  </w:num>
  <w:num w:numId="14" w16cid:durableId="192152123">
    <w:abstractNumId w:val="3"/>
  </w:num>
  <w:num w:numId="15" w16cid:durableId="1054039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49"/>
    <w:rsid w:val="000161E1"/>
    <w:rsid w:val="00021303"/>
    <w:rsid w:val="00056DC4"/>
    <w:rsid w:val="00107E81"/>
    <w:rsid w:val="00131851"/>
    <w:rsid w:val="00141DB5"/>
    <w:rsid w:val="00144072"/>
    <w:rsid w:val="00193BF3"/>
    <w:rsid w:val="001955A6"/>
    <w:rsid w:val="001B23FA"/>
    <w:rsid w:val="0021475C"/>
    <w:rsid w:val="002229B7"/>
    <w:rsid w:val="002333CA"/>
    <w:rsid w:val="0024332C"/>
    <w:rsid w:val="00294D9F"/>
    <w:rsid w:val="002F56D1"/>
    <w:rsid w:val="003135CB"/>
    <w:rsid w:val="00325B8E"/>
    <w:rsid w:val="003717FF"/>
    <w:rsid w:val="00396E49"/>
    <w:rsid w:val="003C0BB5"/>
    <w:rsid w:val="004067B9"/>
    <w:rsid w:val="004103C0"/>
    <w:rsid w:val="00426D49"/>
    <w:rsid w:val="00444CBE"/>
    <w:rsid w:val="00452292"/>
    <w:rsid w:val="004865C2"/>
    <w:rsid w:val="004B4147"/>
    <w:rsid w:val="004B6809"/>
    <w:rsid w:val="0050084D"/>
    <w:rsid w:val="00503A40"/>
    <w:rsid w:val="00523C30"/>
    <w:rsid w:val="00552F9B"/>
    <w:rsid w:val="005636A7"/>
    <w:rsid w:val="005728D9"/>
    <w:rsid w:val="005A20B8"/>
    <w:rsid w:val="005A6FB1"/>
    <w:rsid w:val="005B6080"/>
    <w:rsid w:val="005B7DB3"/>
    <w:rsid w:val="005D0884"/>
    <w:rsid w:val="0061400D"/>
    <w:rsid w:val="00621B5C"/>
    <w:rsid w:val="00641AC1"/>
    <w:rsid w:val="00653C80"/>
    <w:rsid w:val="00696B3F"/>
    <w:rsid w:val="006C2DFF"/>
    <w:rsid w:val="006D21A6"/>
    <w:rsid w:val="006F0158"/>
    <w:rsid w:val="0073056A"/>
    <w:rsid w:val="00753AA2"/>
    <w:rsid w:val="007571B5"/>
    <w:rsid w:val="00774BAB"/>
    <w:rsid w:val="00776521"/>
    <w:rsid w:val="007772B1"/>
    <w:rsid w:val="007809A7"/>
    <w:rsid w:val="00791CF5"/>
    <w:rsid w:val="007D1237"/>
    <w:rsid w:val="007D39C9"/>
    <w:rsid w:val="00811AC8"/>
    <w:rsid w:val="008201F3"/>
    <w:rsid w:val="00820311"/>
    <w:rsid w:val="00834DDA"/>
    <w:rsid w:val="008424CE"/>
    <w:rsid w:val="00844578"/>
    <w:rsid w:val="00867584"/>
    <w:rsid w:val="008734B1"/>
    <w:rsid w:val="00890F1A"/>
    <w:rsid w:val="00893DE2"/>
    <w:rsid w:val="008C6740"/>
    <w:rsid w:val="008E2197"/>
    <w:rsid w:val="008F10E8"/>
    <w:rsid w:val="008F49DD"/>
    <w:rsid w:val="00903BDB"/>
    <w:rsid w:val="00904F54"/>
    <w:rsid w:val="00923BD1"/>
    <w:rsid w:val="00976112"/>
    <w:rsid w:val="00977F98"/>
    <w:rsid w:val="00990CC2"/>
    <w:rsid w:val="00997604"/>
    <w:rsid w:val="00997E86"/>
    <w:rsid w:val="009A0EC8"/>
    <w:rsid w:val="009B15B6"/>
    <w:rsid w:val="009B238F"/>
    <w:rsid w:val="009B7D45"/>
    <w:rsid w:val="009C49F2"/>
    <w:rsid w:val="00A007A8"/>
    <w:rsid w:val="00A21AF8"/>
    <w:rsid w:val="00A45C28"/>
    <w:rsid w:val="00A53249"/>
    <w:rsid w:val="00A6425D"/>
    <w:rsid w:val="00A96376"/>
    <w:rsid w:val="00AC4883"/>
    <w:rsid w:val="00AF4B0D"/>
    <w:rsid w:val="00B03ED5"/>
    <w:rsid w:val="00B21D64"/>
    <w:rsid w:val="00B2324E"/>
    <w:rsid w:val="00B56183"/>
    <w:rsid w:val="00B73E22"/>
    <w:rsid w:val="00B933ED"/>
    <w:rsid w:val="00BA5496"/>
    <w:rsid w:val="00BB7CE4"/>
    <w:rsid w:val="00BC33C3"/>
    <w:rsid w:val="00BC36AF"/>
    <w:rsid w:val="00BF0DAF"/>
    <w:rsid w:val="00BF14BA"/>
    <w:rsid w:val="00C05345"/>
    <w:rsid w:val="00C1399F"/>
    <w:rsid w:val="00C212DF"/>
    <w:rsid w:val="00C2529C"/>
    <w:rsid w:val="00C344AA"/>
    <w:rsid w:val="00C37B1A"/>
    <w:rsid w:val="00C47E7C"/>
    <w:rsid w:val="00C61809"/>
    <w:rsid w:val="00C76FA7"/>
    <w:rsid w:val="00C777FF"/>
    <w:rsid w:val="00C84D61"/>
    <w:rsid w:val="00C95BA8"/>
    <w:rsid w:val="00CA1E48"/>
    <w:rsid w:val="00CA5331"/>
    <w:rsid w:val="00CD2FD2"/>
    <w:rsid w:val="00CE0E2E"/>
    <w:rsid w:val="00CE591D"/>
    <w:rsid w:val="00D12DFD"/>
    <w:rsid w:val="00D62B7E"/>
    <w:rsid w:val="00D908E5"/>
    <w:rsid w:val="00DA3961"/>
    <w:rsid w:val="00E412B8"/>
    <w:rsid w:val="00E53639"/>
    <w:rsid w:val="00E6366F"/>
    <w:rsid w:val="00E66323"/>
    <w:rsid w:val="00E7777B"/>
    <w:rsid w:val="00EE7883"/>
    <w:rsid w:val="00F07DC9"/>
    <w:rsid w:val="00F67542"/>
    <w:rsid w:val="00FA21F3"/>
    <w:rsid w:val="00FE020E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A53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09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A1E48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E48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F0158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F0158"/>
    <w:rPr>
      <w:rFonts w:eastAsiaTheme="minorEastAsia"/>
      <w:color w:val="auto"/>
      <w:sz w:val="22"/>
      <w:szCs w:val="22"/>
    </w:rPr>
  </w:style>
  <w:style w:type="paragraph" w:customStyle="1" w:styleId="m5765745125596953717yiv5927052256msonormal">
    <w:name w:val="m_5765745125596953717yiv5927052256msonormal"/>
    <w:basedOn w:val="Normal"/>
    <w:rsid w:val="006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ja-JP"/>
    </w:rPr>
  </w:style>
  <w:style w:type="character" w:customStyle="1" w:styleId="gi">
    <w:name w:val="gi"/>
    <w:basedOn w:val="DefaultParagraphFont"/>
    <w:rsid w:val="00696B3F"/>
  </w:style>
  <w:style w:type="paragraph" w:styleId="NormalWeb">
    <w:name w:val="Normal (Web)"/>
    <w:basedOn w:val="Normal"/>
    <w:uiPriority w:val="99"/>
    <w:unhideWhenUsed/>
    <w:rsid w:val="004B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76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07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1748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0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04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42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8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microsoft.com/office/2007/relationships/hdphoto" Target="media/hdphoto1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0.jpeg"/><Relationship Id="rId3" Type="http://schemas.openxmlformats.org/officeDocument/2006/relationships/image" Target="media/image60.png"/><Relationship Id="rId7" Type="http://schemas.openxmlformats.org/officeDocument/2006/relationships/image" Target="media/image12.jpe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30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hyperlink" Target="mailto:Zoeyle329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uy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BC20793FDE4632861D6F584CD73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EFDF1-8A62-49C0-B8A0-3495080368E1}"/>
      </w:docPartPr>
      <w:docPartBody>
        <w:p w:rsidR="004053E9" w:rsidRDefault="006128A7" w:rsidP="006128A7">
          <w:pPr>
            <w:pStyle w:val="3BBC20793FDE4632861D6F584CD7367E"/>
          </w:pPr>
          <w:r>
            <w:t>Experience</w:t>
          </w:r>
        </w:p>
      </w:docPartBody>
    </w:docPart>
    <w:docPart>
      <w:docPartPr>
        <w:name w:val="BD207E977C614CD7ACED45571D7A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0C909-2F7F-4861-B01A-9326444A7CA8}"/>
      </w:docPartPr>
      <w:docPartBody>
        <w:p w:rsidR="004053E9" w:rsidRDefault="006128A7" w:rsidP="006128A7">
          <w:pPr>
            <w:pStyle w:val="BD207E977C614CD7ACED45571D7AB9C6"/>
          </w:pPr>
          <w:r>
            <w:t>Skills</w:t>
          </w:r>
        </w:p>
      </w:docPartBody>
    </w:docPart>
    <w:docPart>
      <w:docPartPr>
        <w:name w:val="E0188D7B0D0A42DBACD27E27C4BD4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ED18E-3BD2-47B7-B8F6-5EEA8F6BDF24}"/>
      </w:docPartPr>
      <w:docPartBody>
        <w:p w:rsidR="004053E9" w:rsidRDefault="006128A7" w:rsidP="006128A7">
          <w:pPr>
            <w:pStyle w:val="E0188D7B0D0A42DBACD27E27C4BD40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544631740">
    <w:abstractNumId w:val="0"/>
  </w:num>
  <w:num w:numId="2" w16cid:durableId="190614479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3F"/>
    <w:rsid w:val="0016240E"/>
    <w:rsid w:val="004053E9"/>
    <w:rsid w:val="00511FAA"/>
    <w:rsid w:val="005B0341"/>
    <w:rsid w:val="00604566"/>
    <w:rsid w:val="006064C8"/>
    <w:rsid w:val="006128A7"/>
    <w:rsid w:val="00741B3F"/>
    <w:rsid w:val="00835389"/>
    <w:rsid w:val="008924E7"/>
    <w:rsid w:val="00911A1F"/>
    <w:rsid w:val="00AC70B9"/>
    <w:rsid w:val="00B15E07"/>
    <w:rsid w:val="00C264BB"/>
    <w:rsid w:val="00D74B3F"/>
    <w:rsid w:val="00DC40A1"/>
    <w:rsid w:val="00F8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BC20793FDE4632861D6F584CD7367E">
    <w:name w:val="3BBC20793FDE4632861D6F584CD7367E"/>
    <w:rsid w:val="006128A7"/>
  </w:style>
  <w:style w:type="paragraph" w:customStyle="1" w:styleId="BD207E977C614CD7ACED45571D7AB9C6">
    <w:name w:val="BD207E977C614CD7ACED45571D7AB9C6"/>
    <w:rsid w:val="006128A7"/>
  </w:style>
  <w:style w:type="paragraph" w:customStyle="1" w:styleId="E0188D7B0D0A42DBACD27E27C4BD40B2">
    <w:name w:val="E0188D7B0D0A42DBACD27E27C4BD40B2"/>
    <w:rsid w:val="006128A7"/>
  </w:style>
  <w:style w:type="paragraph" w:styleId="ListBullet">
    <w:name w:val="List Bullet"/>
    <w:basedOn w:val="Normal"/>
    <w:uiPriority w:val="99"/>
    <w:qFormat/>
    <w:rsid w:val="00741B3F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741B3F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2370DBD-03C1-492F-B966-095EAD01B5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2022-08-16T14:36:00Z</dcterms:created>
  <dcterms:modified xsi:type="dcterms:W3CDTF">2022-08-16T14:40:00Z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